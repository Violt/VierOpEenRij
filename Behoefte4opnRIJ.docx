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3C2B5" w14:textId="77777777" w:rsidR="00D077E9" w:rsidRDefault="00AB02A7" w:rsidP="00D70D02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A22C6AF" wp14:editId="532D1C63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hthoek 3" descr="witte rechthoek voor tekst op de ho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6937F" id="Rechthoek 3" o:spid="_x0000_s1026" alt="witte rechthoek voor tekst op de hoes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val="en-US" w:eastAsia="zh-CN"/>
        </w:rPr>
        <w:drawing>
          <wp:anchor distT="0" distB="0" distL="114300" distR="114300" simplePos="0" relativeHeight="251658240" behindDoc="1" locked="0" layoutInCell="1" allowOverlap="1" wp14:anchorId="04A6E2A0" wp14:editId="1150D3BE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Afbeelding 1" descr="straatgezicht met stadsgebouwen, markt en straatbord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3FE568E3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7518B20" w14:textId="77777777" w:rsidR="00D077E9" w:rsidRDefault="00D077E9" w:rsidP="00AB02A7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64D7DBAA" wp14:editId="4812F913">
                      <wp:extent cx="3543300" cy="1210614"/>
                      <wp:effectExtent l="0" t="0" r="0" b="0"/>
                      <wp:docPr id="8" name="Tekstvak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43300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5AEB3F" w14:textId="77777777" w:rsidR="00E062B0" w:rsidRPr="00DA147F" w:rsidRDefault="00E062B0" w:rsidP="00DA147F">
                                  <w:pPr>
                                    <w:pStyle w:val="Titel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 w:rsidRPr="00DA147F">
                                    <w:rPr>
                                      <w:sz w:val="56"/>
                                      <w:szCs w:val="56"/>
                                      <w:lang w:bidi="nl-NL"/>
                                    </w:rPr>
                                    <w:t>Behoefteanalyse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4D7DB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8" o:spid="_x0000_s1026" type="#_x0000_t202" style="width:279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" filled="f" stroked="f" strokeweight=".5pt">
                      <v:textbox>
                        <w:txbxContent>
                          <w:p w14:paraId="475AEB3F" w14:textId="77777777" w:rsidR="00E062B0" w:rsidRPr="00DA147F" w:rsidRDefault="00E062B0" w:rsidP="00DA147F">
                            <w:pPr>
                              <w:pStyle w:val="Titel"/>
                              <w:rPr>
                                <w:sz w:val="56"/>
                                <w:szCs w:val="56"/>
                              </w:rPr>
                            </w:pPr>
                            <w:r w:rsidRPr="00DA147F">
                              <w:rPr>
                                <w:sz w:val="56"/>
                                <w:szCs w:val="56"/>
                                <w:lang w:bidi="nl-NL"/>
                              </w:rPr>
                              <w:t>Behoefteanalyse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E52F749" w14:textId="77777777" w:rsidR="00D077E9" w:rsidRDefault="00D077E9" w:rsidP="00AB02A7"/>
        </w:tc>
      </w:tr>
      <w:tr w:rsidR="00D077E9" w14:paraId="0F9DFFA9" w14:textId="77777777" w:rsidTr="00AB02A7">
        <w:trPr>
          <w:trHeight w:val="813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EF59D3C" w14:textId="77777777" w:rsidR="00D077E9" w:rsidRDefault="00D077E9" w:rsidP="00AB02A7">
            <w:pPr>
              <w:rPr>
                <w:noProof/>
              </w:rPr>
            </w:pPr>
          </w:p>
        </w:tc>
      </w:tr>
      <w:tr w:rsidR="00D077E9" w14:paraId="754B7915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73D92C1EFD3C4987BE4CEF65D892C0DC"/>
              </w:placeholder>
              <w15:appearance w15:val="hidden"/>
            </w:sdtPr>
            <w:sdtEndPr>
              <w:rPr>
                <w:sz w:val="36"/>
              </w:rPr>
            </w:sdtEndPr>
            <w:sdtContent>
              <w:p w14:paraId="3B65A959" w14:textId="77777777" w:rsidR="00D077E9" w:rsidRPr="00DA147F" w:rsidRDefault="00DA147F" w:rsidP="00AB02A7">
                <w:pPr>
                  <w:rPr>
                    <w:sz w:val="36"/>
                  </w:rPr>
                </w:pPr>
                <w:r w:rsidRPr="00DA147F">
                  <w:rPr>
                    <w:sz w:val="36"/>
                  </w:rPr>
                  <w:t>Vier op een rij</w:t>
                </w:r>
              </w:p>
            </w:sdtContent>
          </w:sdt>
          <w:p w14:paraId="461E8297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1AEA3275" wp14:editId="259E8334">
                      <wp:extent cx="1493949" cy="0"/>
                      <wp:effectExtent l="0" t="19050" r="30480" b="19050"/>
                      <wp:docPr id="6" name="Rechte verbindingslijn 6" descr="scheidingslijn teks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2AB7CEF" id="Rechte verbindingslijn 6" o:spid="_x0000_s1026" alt="scheidingslijn tekst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1B84AABB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4B969389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sdt>
            <w:sdtPr>
              <w:id w:val="-1740469667"/>
              <w:placeholder>
                <w:docPart w:val="4B71D69B61D5453EB02757FBFE98A303"/>
              </w:placeholder>
              <w15:appearance w15:val="hidden"/>
            </w:sdtPr>
            <w:sdtContent>
              <w:p w14:paraId="6AA6D32C" w14:textId="77777777" w:rsidR="00DA147F" w:rsidRDefault="00DA147F" w:rsidP="00AB02A7">
                <w:r>
                  <w:t>Klas: 2Ja</w:t>
                </w:r>
              </w:p>
              <w:p w14:paraId="1D00281C" w14:textId="77777777" w:rsidR="00D077E9" w:rsidRDefault="00DA147F" w:rsidP="00AB02A7">
                <w:r>
                  <w:t>Datum 10-9-2020</w:t>
                </w:r>
              </w:p>
            </w:sdtContent>
          </w:sdt>
          <w:p w14:paraId="2A0F8DF2" w14:textId="77777777" w:rsidR="00D077E9" w:rsidRDefault="00D077E9" w:rsidP="00AB02A7">
            <w:r w:rsidRPr="00B231E5">
              <w:rPr>
                <w:lang w:bidi="nl-NL"/>
              </w:rPr>
              <w:t xml:space="preserve">Gemaakt door: </w:t>
            </w:r>
            <w:sdt>
              <w:sdtPr>
                <w:alias w:val="Uw naam"/>
                <w:tag w:val="Uw naam"/>
                <w:id w:val="-180584491"/>
                <w:placeholder>
                  <w:docPart w:val="7F932C5F0BC5488BAA4327C78A5A1B25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DA147F">
                  <w:t>Bo de Vroome</w:t>
                </w:r>
                <w:r w:rsidR="00DA147F">
                  <w:br/>
                  <w:t xml:space="preserve">Klant: </w:t>
                </w:r>
                <w:proofErr w:type="spellStart"/>
                <w:r w:rsidR="00DA147F">
                  <w:t>Celsie</w:t>
                </w:r>
                <w:proofErr w:type="spellEnd"/>
                <w:r w:rsidR="00DA147F">
                  <w:t xml:space="preserve"> van den Heuvel </w:t>
                </w:r>
              </w:sdtContent>
            </w:sdt>
          </w:p>
          <w:p w14:paraId="31C5333D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6B71173B" w14:textId="77777777" w:rsidR="00AB02A7" w:rsidRDefault="00AB02A7" w:rsidP="00DA147F">
      <w:pPr>
        <w:spacing w:after="200"/>
      </w:pPr>
      <w:r w:rsidRPr="00D967AC">
        <w:rPr>
          <w:noProof/>
          <w:lang w:val="en-US" w:eastAsia="zh-CN"/>
        </w:rPr>
        <w:drawing>
          <wp:anchor distT="0" distB="0" distL="114300" distR="114300" simplePos="0" relativeHeight="251661312" behindDoc="0" locked="0" layoutInCell="1" allowOverlap="1" wp14:anchorId="4D1C2D6B" wp14:editId="4D073F4E">
            <wp:simplePos x="0" y="0"/>
            <wp:positionH relativeFrom="column">
              <wp:posOffset>4949190</wp:posOffset>
            </wp:positionH>
            <wp:positionV relativeFrom="paragraph">
              <wp:posOffset>7823529</wp:posOffset>
            </wp:positionV>
            <wp:extent cx="1483995" cy="492102"/>
            <wp:effectExtent l="0" t="0" r="1905" b="3810"/>
            <wp:wrapNone/>
            <wp:docPr id="12" name="Afbeelding 201" descr="plaatsaanduiding voor logo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201" descr="plaatsaanduiding voor logo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92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A148095" wp14:editId="6F95A786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hthoek 2" descr="gekleurde rechthoe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1E8F5" id="Rechthoek 2" o:spid="_x0000_s1026" alt="gekleurde rechthoek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lang w:bidi="nl-NL"/>
        </w:rPr>
        <w:br w:type="page"/>
      </w:r>
    </w:p>
    <w:p w14:paraId="6C953555" w14:textId="77777777" w:rsidR="00DA147F" w:rsidRPr="00DA147F" w:rsidRDefault="00DA147F" w:rsidP="00DA147F">
      <w:pPr>
        <w:pStyle w:val="Lijstalinea"/>
        <w:numPr>
          <w:ilvl w:val="0"/>
          <w:numId w:val="1"/>
        </w:numPr>
        <w:spacing w:after="200"/>
        <w:jc w:val="center"/>
        <w:rPr>
          <w:color w:val="auto"/>
        </w:rPr>
      </w:pPr>
      <w:r w:rsidRPr="00DA147F">
        <w:rPr>
          <w:color w:val="auto"/>
        </w:rPr>
        <w:lastRenderedPageBreak/>
        <w:t>Inhoud</w:t>
      </w:r>
      <w:r w:rsidR="00D80368">
        <w:rPr>
          <w:color w:val="auto"/>
        </w:rPr>
        <w:t>sopgave</w:t>
      </w:r>
    </w:p>
    <w:p w14:paraId="332BE44F" w14:textId="77777777" w:rsidR="00DA147F" w:rsidRDefault="00DA147F" w:rsidP="00D80368">
      <w:pPr>
        <w:pStyle w:val="Lijstalinea"/>
        <w:numPr>
          <w:ilvl w:val="0"/>
          <w:numId w:val="3"/>
        </w:numPr>
        <w:spacing w:after="200"/>
        <w:rPr>
          <w:color w:val="auto"/>
        </w:rPr>
      </w:pPr>
      <w:r>
        <w:rPr>
          <w:color w:val="auto"/>
        </w:rPr>
        <w:t>Inhoud</w:t>
      </w:r>
      <w:r w:rsidR="00D80368">
        <w:rPr>
          <w:color w:val="auto"/>
        </w:rPr>
        <w:t>sopgave</w:t>
      </w:r>
    </w:p>
    <w:p w14:paraId="35E269DD" w14:textId="77777777" w:rsidR="00DA147F" w:rsidRDefault="00DA147F" w:rsidP="00D80368">
      <w:pPr>
        <w:pStyle w:val="Lijstalinea"/>
        <w:numPr>
          <w:ilvl w:val="0"/>
          <w:numId w:val="3"/>
        </w:numPr>
        <w:spacing w:after="200"/>
        <w:rPr>
          <w:color w:val="auto"/>
        </w:rPr>
      </w:pPr>
      <w:r>
        <w:rPr>
          <w:color w:val="auto"/>
        </w:rPr>
        <w:t>Inleiding</w:t>
      </w:r>
    </w:p>
    <w:p w14:paraId="4A0421D8" w14:textId="77777777" w:rsidR="00DA147F" w:rsidRDefault="00DA147F" w:rsidP="00D80368">
      <w:pPr>
        <w:pStyle w:val="Lijstalinea"/>
        <w:numPr>
          <w:ilvl w:val="0"/>
          <w:numId w:val="3"/>
        </w:numPr>
        <w:spacing w:after="200"/>
        <w:rPr>
          <w:color w:val="auto"/>
        </w:rPr>
      </w:pPr>
      <w:r>
        <w:rPr>
          <w:color w:val="auto"/>
        </w:rPr>
        <w:t>Huidige situatie</w:t>
      </w:r>
    </w:p>
    <w:p w14:paraId="1B933E27" w14:textId="77777777" w:rsidR="00DA147F" w:rsidRDefault="00DA147F" w:rsidP="00D80368">
      <w:pPr>
        <w:pStyle w:val="Lijstalinea"/>
        <w:numPr>
          <w:ilvl w:val="0"/>
          <w:numId w:val="3"/>
        </w:numPr>
        <w:spacing w:after="200"/>
        <w:rPr>
          <w:color w:val="auto"/>
        </w:rPr>
      </w:pPr>
      <w:r>
        <w:rPr>
          <w:color w:val="auto"/>
        </w:rPr>
        <w:t>Gewenste situatie</w:t>
      </w:r>
    </w:p>
    <w:p w14:paraId="7AC41A1B" w14:textId="77777777" w:rsidR="00DA147F" w:rsidRDefault="00DA147F" w:rsidP="00D80368">
      <w:pPr>
        <w:pStyle w:val="Lijstalinea"/>
        <w:numPr>
          <w:ilvl w:val="0"/>
          <w:numId w:val="3"/>
        </w:numPr>
        <w:spacing w:after="200"/>
        <w:rPr>
          <w:color w:val="auto"/>
        </w:rPr>
      </w:pPr>
      <w:r>
        <w:rPr>
          <w:color w:val="auto"/>
        </w:rPr>
        <w:t>Het product</w:t>
      </w:r>
    </w:p>
    <w:p w14:paraId="502A8A00" w14:textId="77777777" w:rsidR="00D80368" w:rsidRDefault="00D80368" w:rsidP="00D80368">
      <w:pPr>
        <w:pStyle w:val="Lijstalinea"/>
        <w:numPr>
          <w:ilvl w:val="0"/>
          <w:numId w:val="3"/>
        </w:numPr>
        <w:spacing w:after="200"/>
        <w:rPr>
          <w:color w:val="auto"/>
        </w:rPr>
      </w:pPr>
      <w:r>
        <w:rPr>
          <w:color w:val="auto"/>
        </w:rPr>
        <w:t>Doelgroep(en)</w:t>
      </w:r>
    </w:p>
    <w:p w14:paraId="0AFCF626" w14:textId="77777777" w:rsidR="00D80368" w:rsidRDefault="00D80368" w:rsidP="00D80368">
      <w:pPr>
        <w:pStyle w:val="Lijstalinea"/>
        <w:numPr>
          <w:ilvl w:val="0"/>
          <w:numId w:val="3"/>
        </w:numPr>
        <w:spacing w:after="200"/>
        <w:rPr>
          <w:color w:val="auto"/>
        </w:rPr>
      </w:pPr>
      <w:r>
        <w:rPr>
          <w:color w:val="auto"/>
        </w:rPr>
        <w:t>User Story</w:t>
      </w:r>
    </w:p>
    <w:p w14:paraId="257BC29C" w14:textId="77777777" w:rsidR="00D80368" w:rsidRDefault="00D80368" w:rsidP="00D80368">
      <w:pPr>
        <w:pStyle w:val="Lijstalinea"/>
        <w:numPr>
          <w:ilvl w:val="0"/>
          <w:numId w:val="3"/>
        </w:numPr>
        <w:spacing w:after="200"/>
        <w:rPr>
          <w:color w:val="auto"/>
        </w:rPr>
      </w:pPr>
      <w:proofErr w:type="spellStart"/>
      <w:r>
        <w:rPr>
          <w:color w:val="auto"/>
        </w:rPr>
        <w:t>Wireframe</w:t>
      </w:r>
      <w:proofErr w:type="spellEnd"/>
    </w:p>
    <w:p w14:paraId="17E593FF" w14:textId="77777777" w:rsidR="00D80368" w:rsidRDefault="00D80368" w:rsidP="00D80368">
      <w:pPr>
        <w:pStyle w:val="Lijstalinea"/>
        <w:numPr>
          <w:ilvl w:val="0"/>
          <w:numId w:val="3"/>
        </w:numPr>
        <w:spacing w:after="200"/>
        <w:rPr>
          <w:color w:val="auto"/>
        </w:rPr>
      </w:pPr>
      <w:r>
        <w:rPr>
          <w:color w:val="auto"/>
        </w:rPr>
        <w:t>Sitemap</w:t>
      </w:r>
    </w:p>
    <w:p w14:paraId="5D6B4F63" w14:textId="77777777" w:rsidR="00D80368" w:rsidRDefault="00D80368" w:rsidP="00D80368">
      <w:pPr>
        <w:pStyle w:val="Lijstalinea"/>
        <w:numPr>
          <w:ilvl w:val="0"/>
          <w:numId w:val="3"/>
        </w:numPr>
        <w:spacing w:after="200"/>
        <w:rPr>
          <w:color w:val="auto"/>
        </w:rPr>
      </w:pPr>
      <w:proofErr w:type="spellStart"/>
      <w:r>
        <w:rPr>
          <w:color w:val="auto"/>
        </w:rPr>
        <w:t>Mockup</w:t>
      </w:r>
      <w:proofErr w:type="spellEnd"/>
    </w:p>
    <w:p w14:paraId="78D17A2E" w14:textId="77777777" w:rsidR="00D80368" w:rsidRDefault="00D80368" w:rsidP="00D80368">
      <w:pPr>
        <w:pStyle w:val="Lijstalinea"/>
        <w:numPr>
          <w:ilvl w:val="0"/>
          <w:numId w:val="3"/>
        </w:numPr>
        <w:spacing w:after="200"/>
        <w:rPr>
          <w:color w:val="auto"/>
        </w:rPr>
      </w:pPr>
      <w:r>
        <w:rPr>
          <w:color w:val="auto"/>
        </w:rPr>
        <w:t>ERD</w:t>
      </w:r>
    </w:p>
    <w:p w14:paraId="17492229" w14:textId="77777777" w:rsidR="00D80368" w:rsidRDefault="00D80368" w:rsidP="00D80368">
      <w:pPr>
        <w:pStyle w:val="Lijstalinea"/>
        <w:numPr>
          <w:ilvl w:val="0"/>
          <w:numId w:val="3"/>
        </w:numPr>
        <w:spacing w:after="200"/>
        <w:rPr>
          <w:color w:val="auto"/>
        </w:rPr>
      </w:pPr>
      <w:r>
        <w:rPr>
          <w:color w:val="auto"/>
        </w:rPr>
        <w:t>Data Dictionary</w:t>
      </w:r>
    </w:p>
    <w:p w14:paraId="6BB044A7" w14:textId="77777777" w:rsidR="00D80368" w:rsidRDefault="00D80368" w:rsidP="00D80368">
      <w:pPr>
        <w:pStyle w:val="Lijstalinea"/>
        <w:numPr>
          <w:ilvl w:val="0"/>
          <w:numId w:val="3"/>
        </w:numPr>
        <w:spacing w:after="200"/>
        <w:rPr>
          <w:color w:val="auto"/>
        </w:rPr>
      </w:pPr>
      <w:proofErr w:type="spellStart"/>
      <w:r>
        <w:rPr>
          <w:color w:val="auto"/>
        </w:rPr>
        <w:t>Klassediagram</w:t>
      </w:r>
      <w:proofErr w:type="spellEnd"/>
    </w:p>
    <w:p w14:paraId="644698A0" w14:textId="77777777" w:rsidR="00D80368" w:rsidRPr="00D80368" w:rsidRDefault="00D80368" w:rsidP="00D80368">
      <w:pPr>
        <w:pStyle w:val="Lijstalinea"/>
        <w:numPr>
          <w:ilvl w:val="0"/>
          <w:numId w:val="3"/>
        </w:numPr>
        <w:spacing w:after="200"/>
        <w:rPr>
          <w:color w:val="auto"/>
        </w:rPr>
      </w:pPr>
      <w:r>
        <w:rPr>
          <w:color w:val="auto"/>
        </w:rPr>
        <w:t>Sequentie diagrammen</w:t>
      </w:r>
    </w:p>
    <w:p w14:paraId="035A29F0" w14:textId="77777777" w:rsidR="00DA147F" w:rsidRDefault="00DA147F" w:rsidP="00DA147F">
      <w:pPr>
        <w:spacing w:after="200"/>
        <w:rPr>
          <w:color w:val="auto"/>
        </w:rPr>
      </w:pPr>
    </w:p>
    <w:p w14:paraId="3507A0AC" w14:textId="77777777" w:rsidR="00DA147F" w:rsidRDefault="00DA147F" w:rsidP="00DA147F">
      <w:pPr>
        <w:spacing w:after="200"/>
        <w:rPr>
          <w:color w:val="auto"/>
        </w:rPr>
      </w:pPr>
    </w:p>
    <w:p w14:paraId="00ABC114" w14:textId="77777777" w:rsidR="00DA147F" w:rsidRDefault="00DA147F" w:rsidP="00DA147F">
      <w:pPr>
        <w:spacing w:after="200"/>
        <w:rPr>
          <w:color w:val="auto"/>
        </w:rPr>
      </w:pPr>
    </w:p>
    <w:p w14:paraId="581AC088" w14:textId="77777777" w:rsidR="00DA147F" w:rsidRDefault="00DA147F" w:rsidP="00DA147F">
      <w:pPr>
        <w:spacing w:after="200"/>
        <w:rPr>
          <w:color w:val="auto"/>
        </w:rPr>
      </w:pPr>
    </w:p>
    <w:p w14:paraId="1558F7F4" w14:textId="77777777" w:rsidR="00DA147F" w:rsidRDefault="00DA147F" w:rsidP="00DA147F">
      <w:pPr>
        <w:spacing w:after="200"/>
        <w:rPr>
          <w:color w:val="auto"/>
        </w:rPr>
      </w:pPr>
    </w:p>
    <w:p w14:paraId="112D02B7" w14:textId="77777777" w:rsidR="00DA147F" w:rsidRDefault="00DA147F" w:rsidP="00DA147F">
      <w:pPr>
        <w:spacing w:after="200"/>
        <w:rPr>
          <w:color w:val="auto"/>
        </w:rPr>
      </w:pPr>
    </w:p>
    <w:p w14:paraId="06CDED5E" w14:textId="77777777" w:rsidR="00DA147F" w:rsidRDefault="00DA147F" w:rsidP="00DA147F">
      <w:pPr>
        <w:spacing w:after="200"/>
        <w:rPr>
          <w:color w:val="auto"/>
        </w:rPr>
      </w:pPr>
    </w:p>
    <w:p w14:paraId="2517DC2F" w14:textId="77777777" w:rsidR="00DA147F" w:rsidRDefault="00DA147F" w:rsidP="00DA147F">
      <w:pPr>
        <w:spacing w:after="200"/>
        <w:rPr>
          <w:color w:val="auto"/>
        </w:rPr>
      </w:pPr>
    </w:p>
    <w:p w14:paraId="1F66B0EC" w14:textId="77777777" w:rsidR="00DA147F" w:rsidRDefault="00DA147F" w:rsidP="00DA147F">
      <w:pPr>
        <w:spacing w:after="200"/>
        <w:rPr>
          <w:color w:val="auto"/>
        </w:rPr>
      </w:pPr>
    </w:p>
    <w:p w14:paraId="419E09E7" w14:textId="77777777" w:rsidR="00DA147F" w:rsidRDefault="00DA147F" w:rsidP="00DA147F">
      <w:pPr>
        <w:spacing w:after="200"/>
        <w:rPr>
          <w:color w:val="auto"/>
        </w:rPr>
      </w:pPr>
    </w:p>
    <w:p w14:paraId="66EEB749" w14:textId="77777777" w:rsidR="00DA147F" w:rsidRDefault="00DA147F" w:rsidP="00DA147F">
      <w:pPr>
        <w:spacing w:after="200"/>
        <w:rPr>
          <w:color w:val="auto"/>
        </w:rPr>
      </w:pPr>
    </w:p>
    <w:p w14:paraId="6EFA5996" w14:textId="77777777" w:rsidR="00DA147F" w:rsidRDefault="00DA147F" w:rsidP="00DA147F">
      <w:pPr>
        <w:spacing w:after="200"/>
        <w:rPr>
          <w:color w:val="auto"/>
        </w:rPr>
      </w:pPr>
    </w:p>
    <w:p w14:paraId="154BC92E" w14:textId="77777777" w:rsidR="00D80368" w:rsidRDefault="00D80368" w:rsidP="00DA147F">
      <w:pPr>
        <w:spacing w:after="200"/>
        <w:rPr>
          <w:color w:val="auto"/>
        </w:rPr>
      </w:pPr>
    </w:p>
    <w:p w14:paraId="17719C97" w14:textId="77777777" w:rsidR="00DA147F" w:rsidRPr="00D80368" w:rsidRDefault="00DA147F" w:rsidP="00D80368">
      <w:pPr>
        <w:pStyle w:val="Lijstalinea"/>
        <w:numPr>
          <w:ilvl w:val="0"/>
          <w:numId w:val="1"/>
        </w:numPr>
        <w:spacing w:after="200"/>
        <w:rPr>
          <w:color w:val="auto"/>
        </w:rPr>
      </w:pPr>
      <w:r w:rsidRPr="00D80368">
        <w:rPr>
          <w:color w:val="auto"/>
        </w:rPr>
        <w:lastRenderedPageBreak/>
        <w:t>Inleiding</w:t>
      </w:r>
    </w:p>
    <w:p w14:paraId="7C910D24" w14:textId="28138B97" w:rsidR="00DA147F" w:rsidRDefault="00DA147F" w:rsidP="00DA147F">
      <w:pPr>
        <w:spacing w:after="200"/>
        <w:rPr>
          <w:color w:val="auto"/>
        </w:rPr>
      </w:pPr>
      <w:proofErr w:type="spellStart"/>
      <w:r w:rsidRPr="00DA147F">
        <w:rPr>
          <w:color w:val="auto"/>
        </w:rPr>
        <w:t>Celsie</w:t>
      </w:r>
      <w:proofErr w:type="spellEnd"/>
      <w:r w:rsidRPr="00DA147F">
        <w:rPr>
          <w:color w:val="auto"/>
        </w:rPr>
        <w:t xml:space="preserve"> van den Heuvel heeft contact met ons gezocht voor het ontwikkelen van een 4 op een rij webapplicatie voor kinderen uit groep </w:t>
      </w:r>
      <w:r w:rsidR="009637BA">
        <w:rPr>
          <w:color w:val="auto"/>
        </w:rPr>
        <w:t>4</w:t>
      </w:r>
      <w:r w:rsidRPr="00DA147F">
        <w:rPr>
          <w:color w:val="auto"/>
        </w:rPr>
        <w:t xml:space="preserve">. Ik heb een interview gehad met </w:t>
      </w:r>
      <w:proofErr w:type="spellStart"/>
      <w:r w:rsidRPr="00DA147F">
        <w:rPr>
          <w:color w:val="auto"/>
        </w:rPr>
        <w:t>Celsie</w:t>
      </w:r>
      <w:proofErr w:type="spellEnd"/>
      <w:r w:rsidRPr="00DA147F">
        <w:rPr>
          <w:color w:val="auto"/>
        </w:rPr>
        <w:t xml:space="preserve"> over haar eisen van de webapplicatie. Dit heb ik allemaal netjes op papier gezet en uitgewerkt.</w:t>
      </w:r>
    </w:p>
    <w:p w14:paraId="63B2186F" w14:textId="77777777" w:rsidR="00D80368" w:rsidRDefault="00D80368" w:rsidP="00DA147F">
      <w:pPr>
        <w:spacing w:after="200"/>
        <w:rPr>
          <w:color w:val="auto"/>
        </w:rPr>
      </w:pPr>
    </w:p>
    <w:p w14:paraId="42604BFE" w14:textId="77777777" w:rsidR="00D80368" w:rsidRDefault="00D80368" w:rsidP="00DA147F">
      <w:pPr>
        <w:spacing w:after="200"/>
        <w:rPr>
          <w:color w:val="auto"/>
        </w:rPr>
      </w:pPr>
    </w:p>
    <w:p w14:paraId="035017CF" w14:textId="77777777" w:rsidR="00D80368" w:rsidRDefault="00D80368" w:rsidP="00DA147F">
      <w:pPr>
        <w:spacing w:after="200"/>
        <w:rPr>
          <w:color w:val="auto"/>
        </w:rPr>
      </w:pPr>
    </w:p>
    <w:p w14:paraId="32AE0D15" w14:textId="77777777" w:rsidR="00D80368" w:rsidRDefault="00D80368" w:rsidP="00DA147F">
      <w:pPr>
        <w:spacing w:after="200"/>
        <w:rPr>
          <w:color w:val="auto"/>
        </w:rPr>
      </w:pPr>
    </w:p>
    <w:p w14:paraId="5A38B0E7" w14:textId="77777777" w:rsidR="00D80368" w:rsidRDefault="00D80368" w:rsidP="00DA147F">
      <w:pPr>
        <w:spacing w:after="200"/>
        <w:rPr>
          <w:color w:val="auto"/>
        </w:rPr>
      </w:pPr>
    </w:p>
    <w:p w14:paraId="4BE76955" w14:textId="77777777" w:rsidR="00D80368" w:rsidRDefault="00D80368" w:rsidP="00DA147F">
      <w:pPr>
        <w:spacing w:after="200"/>
        <w:rPr>
          <w:color w:val="auto"/>
        </w:rPr>
      </w:pPr>
    </w:p>
    <w:p w14:paraId="07C0AC70" w14:textId="77777777" w:rsidR="00D80368" w:rsidRDefault="00D80368" w:rsidP="00DA147F">
      <w:pPr>
        <w:spacing w:after="200"/>
        <w:rPr>
          <w:color w:val="auto"/>
        </w:rPr>
      </w:pPr>
    </w:p>
    <w:p w14:paraId="05A3EDE7" w14:textId="77777777" w:rsidR="00D80368" w:rsidRDefault="00D80368" w:rsidP="00DA147F">
      <w:pPr>
        <w:spacing w:after="200"/>
        <w:rPr>
          <w:color w:val="auto"/>
        </w:rPr>
      </w:pPr>
    </w:p>
    <w:p w14:paraId="7CEA66A5" w14:textId="77777777" w:rsidR="00D80368" w:rsidRDefault="00D80368" w:rsidP="00DA147F">
      <w:pPr>
        <w:spacing w:after="200"/>
        <w:rPr>
          <w:color w:val="auto"/>
        </w:rPr>
      </w:pPr>
    </w:p>
    <w:p w14:paraId="4770BCD4" w14:textId="77777777" w:rsidR="00D80368" w:rsidRDefault="00D80368" w:rsidP="00DA147F">
      <w:pPr>
        <w:spacing w:after="200"/>
        <w:rPr>
          <w:color w:val="auto"/>
        </w:rPr>
      </w:pPr>
    </w:p>
    <w:p w14:paraId="4B08F8A4" w14:textId="77777777" w:rsidR="00D80368" w:rsidRDefault="00D80368" w:rsidP="00DA147F">
      <w:pPr>
        <w:spacing w:after="200"/>
        <w:rPr>
          <w:color w:val="auto"/>
        </w:rPr>
      </w:pPr>
    </w:p>
    <w:p w14:paraId="32378D70" w14:textId="77777777" w:rsidR="00D80368" w:rsidRDefault="00D80368" w:rsidP="00DA147F">
      <w:pPr>
        <w:spacing w:after="200"/>
        <w:rPr>
          <w:color w:val="auto"/>
        </w:rPr>
      </w:pPr>
    </w:p>
    <w:p w14:paraId="1839BDB5" w14:textId="77777777" w:rsidR="00D80368" w:rsidRDefault="00D80368" w:rsidP="00DA147F">
      <w:pPr>
        <w:spacing w:after="200"/>
        <w:rPr>
          <w:color w:val="auto"/>
        </w:rPr>
      </w:pPr>
    </w:p>
    <w:p w14:paraId="7A2F8F2F" w14:textId="77777777" w:rsidR="00D80368" w:rsidRDefault="00D80368" w:rsidP="00DA147F">
      <w:pPr>
        <w:spacing w:after="200"/>
        <w:rPr>
          <w:color w:val="auto"/>
        </w:rPr>
      </w:pPr>
    </w:p>
    <w:p w14:paraId="0D94F464" w14:textId="77777777" w:rsidR="00D80368" w:rsidRDefault="00D80368" w:rsidP="00DA147F">
      <w:pPr>
        <w:spacing w:after="200"/>
        <w:rPr>
          <w:color w:val="auto"/>
        </w:rPr>
      </w:pPr>
    </w:p>
    <w:p w14:paraId="26704C9D" w14:textId="77777777" w:rsidR="00D80368" w:rsidRDefault="00D80368" w:rsidP="00DA147F">
      <w:pPr>
        <w:spacing w:after="200"/>
        <w:rPr>
          <w:color w:val="auto"/>
        </w:rPr>
      </w:pPr>
    </w:p>
    <w:p w14:paraId="3D37E3EC" w14:textId="77777777" w:rsidR="00D80368" w:rsidRDefault="00D80368" w:rsidP="00DA147F">
      <w:pPr>
        <w:spacing w:after="200"/>
        <w:rPr>
          <w:color w:val="auto"/>
        </w:rPr>
      </w:pPr>
    </w:p>
    <w:p w14:paraId="242FBA1D" w14:textId="77777777" w:rsidR="00D80368" w:rsidRDefault="00D80368" w:rsidP="00DA147F">
      <w:pPr>
        <w:spacing w:after="200"/>
        <w:rPr>
          <w:color w:val="auto"/>
        </w:rPr>
      </w:pPr>
    </w:p>
    <w:p w14:paraId="5603BB28" w14:textId="77777777" w:rsidR="00D80368" w:rsidRDefault="00D80368" w:rsidP="00DA147F">
      <w:pPr>
        <w:spacing w:after="200"/>
        <w:rPr>
          <w:color w:val="auto"/>
        </w:rPr>
      </w:pPr>
    </w:p>
    <w:p w14:paraId="682FD874" w14:textId="77777777" w:rsidR="00D80368" w:rsidRDefault="00D80368" w:rsidP="00D80368">
      <w:pPr>
        <w:spacing w:after="200"/>
        <w:rPr>
          <w:color w:val="auto"/>
        </w:rPr>
      </w:pPr>
    </w:p>
    <w:p w14:paraId="65244EC2" w14:textId="1A9C55FF" w:rsidR="009637BA" w:rsidRPr="009637BA" w:rsidRDefault="00D80368" w:rsidP="009637BA">
      <w:pPr>
        <w:pStyle w:val="Lijstalinea"/>
        <w:numPr>
          <w:ilvl w:val="0"/>
          <w:numId w:val="1"/>
        </w:numPr>
        <w:spacing w:after="200"/>
        <w:rPr>
          <w:color w:val="auto"/>
        </w:rPr>
      </w:pPr>
      <w:r>
        <w:rPr>
          <w:color w:val="auto"/>
        </w:rPr>
        <w:lastRenderedPageBreak/>
        <w:t>Missie van de klant</w:t>
      </w:r>
    </w:p>
    <w:p w14:paraId="2168A9C4" w14:textId="1DD07744" w:rsidR="009637BA" w:rsidRDefault="009637BA" w:rsidP="009637BA">
      <w:pPr>
        <w:pStyle w:val="Lijstalinea"/>
        <w:spacing w:after="200"/>
        <w:rPr>
          <w:b w:val="0"/>
          <w:color w:val="auto"/>
        </w:rPr>
      </w:pPr>
      <w:r>
        <w:rPr>
          <w:b w:val="0"/>
          <w:color w:val="auto"/>
        </w:rPr>
        <w:t xml:space="preserve">De klant wilt graag een digitale versie van vier op een rij omdat er steeds meer </w:t>
      </w:r>
      <w:proofErr w:type="spellStart"/>
      <w:r>
        <w:rPr>
          <w:b w:val="0"/>
          <w:color w:val="auto"/>
        </w:rPr>
        <w:t>iPad’s</w:t>
      </w:r>
      <w:proofErr w:type="spellEnd"/>
      <w:r>
        <w:rPr>
          <w:b w:val="0"/>
          <w:color w:val="auto"/>
        </w:rPr>
        <w:t xml:space="preserve"> beschikbaar worden gesteld voor kinderen. Op school worden </w:t>
      </w:r>
      <w:proofErr w:type="spellStart"/>
      <w:r>
        <w:rPr>
          <w:b w:val="0"/>
          <w:color w:val="auto"/>
        </w:rPr>
        <w:t>iPad’s</w:t>
      </w:r>
      <w:proofErr w:type="spellEnd"/>
      <w:r>
        <w:rPr>
          <w:b w:val="0"/>
          <w:color w:val="auto"/>
        </w:rPr>
        <w:t xml:space="preserve"> alleen maar gebruikt om te leren en dat is voor de kinderen saai. Dus vond </w:t>
      </w:r>
      <w:proofErr w:type="spellStart"/>
      <w:r>
        <w:rPr>
          <w:b w:val="0"/>
          <w:color w:val="auto"/>
        </w:rPr>
        <w:t>Celsie</w:t>
      </w:r>
      <w:proofErr w:type="spellEnd"/>
      <w:r>
        <w:rPr>
          <w:b w:val="0"/>
          <w:color w:val="auto"/>
        </w:rPr>
        <w:t xml:space="preserve"> dat als ze op de IPad moeten dat het dan ook met iets leuks kan worden geassocieerd. </w:t>
      </w:r>
    </w:p>
    <w:p w14:paraId="617C1EA7" w14:textId="71B0DA49" w:rsidR="009637BA" w:rsidRDefault="009637BA" w:rsidP="009637BA">
      <w:pPr>
        <w:pStyle w:val="Lijstalinea"/>
        <w:spacing w:after="200"/>
        <w:rPr>
          <w:b w:val="0"/>
          <w:color w:val="auto"/>
        </w:rPr>
      </w:pPr>
    </w:p>
    <w:p w14:paraId="28B318C2" w14:textId="79C9963A" w:rsidR="009637BA" w:rsidRDefault="009637BA" w:rsidP="009637BA">
      <w:pPr>
        <w:pStyle w:val="Lijstalinea"/>
        <w:spacing w:after="200"/>
        <w:rPr>
          <w:b w:val="0"/>
          <w:color w:val="auto"/>
        </w:rPr>
      </w:pPr>
    </w:p>
    <w:p w14:paraId="45952169" w14:textId="052F9A2E" w:rsidR="009637BA" w:rsidRDefault="009637BA" w:rsidP="009637BA">
      <w:pPr>
        <w:pStyle w:val="Lijstalinea"/>
        <w:spacing w:after="200"/>
        <w:rPr>
          <w:b w:val="0"/>
          <w:color w:val="auto"/>
        </w:rPr>
      </w:pPr>
    </w:p>
    <w:p w14:paraId="0E3A92CF" w14:textId="781EB63C" w:rsidR="009637BA" w:rsidRDefault="009637BA" w:rsidP="009637BA">
      <w:pPr>
        <w:pStyle w:val="Lijstalinea"/>
        <w:spacing w:after="200"/>
        <w:rPr>
          <w:b w:val="0"/>
          <w:color w:val="auto"/>
        </w:rPr>
      </w:pPr>
    </w:p>
    <w:p w14:paraId="4D420DFD" w14:textId="7A1F75DA" w:rsidR="009637BA" w:rsidRDefault="009637BA" w:rsidP="009637BA">
      <w:pPr>
        <w:pStyle w:val="Lijstalinea"/>
        <w:spacing w:after="200"/>
        <w:rPr>
          <w:b w:val="0"/>
          <w:color w:val="auto"/>
        </w:rPr>
      </w:pPr>
    </w:p>
    <w:p w14:paraId="23F92F52" w14:textId="299931D6" w:rsidR="009637BA" w:rsidRDefault="009637BA" w:rsidP="009637BA">
      <w:pPr>
        <w:pStyle w:val="Lijstalinea"/>
        <w:spacing w:after="200"/>
        <w:rPr>
          <w:b w:val="0"/>
          <w:color w:val="auto"/>
        </w:rPr>
      </w:pPr>
    </w:p>
    <w:p w14:paraId="7519986F" w14:textId="71F9D547" w:rsidR="009637BA" w:rsidRDefault="009637BA" w:rsidP="009637BA">
      <w:pPr>
        <w:pStyle w:val="Lijstalinea"/>
        <w:spacing w:after="200"/>
        <w:rPr>
          <w:b w:val="0"/>
          <w:color w:val="auto"/>
        </w:rPr>
      </w:pPr>
    </w:p>
    <w:p w14:paraId="187807D8" w14:textId="4FD1B778" w:rsidR="009637BA" w:rsidRDefault="009637BA" w:rsidP="009637BA">
      <w:pPr>
        <w:pStyle w:val="Lijstalinea"/>
        <w:spacing w:after="200"/>
        <w:rPr>
          <w:b w:val="0"/>
          <w:color w:val="auto"/>
        </w:rPr>
      </w:pPr>
    </w:p>
    <w:p w14:paraId="3B7853CE" w14:textId="1233DE2E" w:rsidR="009637BA" w:rsidRDefault="009637BA" w:rsidP="009637BA">
      <w:pPr>
        <w:pStyle w:val="Lijstalinea"/>
        <w:spacing w:after="200"/>
        <w:rPr>
          <w:b w:val="0"/>
          <w:color w:val="auto"/>
        </w:rPr>
      </w:pPr>
    </w:p>
    <w:p w14:paraId="6ADF441B" w14:textId="12449EE5" w:rsidR="009637BA" w:rsidRDefault="009637BA" w:rsidP="009637BA">
      <w:pPr>
        <w:pStyle w:val="Lijstalinea"/>
        <w:spacing w:after="200"/>
        <w:rPr>
          <w:b w:val="0"/>
          <w:color w:val="auto"/>
        </w:rPr>
      </w:pPr>
    </w:p>
    <w:p w14:paraId="6D907DFF" w14:textId="5B3E926D" w:rsidR="009637BA" w:rsidRDefault="009637BA" w:rsidP="009637BA">
      <w:pPr>
        <w:pStyle w:val="Lijstalinea"/>
        <w:spacing w:after="200"/>
        <w:rPr>
          <w:b w:val="0"/>
          <w:color w:val="auto"/>
        </w:rPr>
      </w:pPr>
    </w:p>
    <w:p w14:paraId="0A8443EE" w14:textId="0F2EBD42" w:rsidR="009637BA" w:rsidRDefault="009637BA" w:rsidP="009637BA">
      <w:pPr>
        <w:pStyle w:val="Lijstalinea"/>
        <w:spacing w:after="200"/>
        <w:rPr>
          <w:b w:val="0"/>
          <w:color w:val="auto"/>
        </w:rPr>
      </w:pPr>
    </w:p>
    <w:p w14:paraId="0F1F3E82" w14:textId="3CADB72D" w:rsidR="009637BA" w:rsidRDefault="009637BA" w:rsidP="009637BA">
      <w:pPr>
        <w:pStyle w:val="Lijstalinea"/>
        <w:spacing w:after="200"/>
        <w:rPr>
          <w:b w:val="0"/>
          <w:color w:val="auto"/>
        </w:rPr>
      </w:pPr>
    </w:p>
    <w:p w14:paraId="6F590ACB" w14:textId="45FFF898" w:rsidR="009637BA" w:rsidRDefault="009637BA" w:rsidP="009637BA">
      <w:pPr>
        <w:pStyle w:val="Lijstalinea"/>
        <w:spacing w:after="200"/>
        <w:rPr>
          <w:b w:val="0"/>
          <w:color w:val="auto"/>
        </w:rPr>
      </w:pPr>
    </w:p>
    <w:p w14:paraId="07F0B9F6" w14:textId="391AC492" w:rsidR="009637BA" w:rsidRDefault="009637BA" w:rsidP="009637BA">
      <w:pPr>
        <w:pStyle w:val="Lijstalinea"/>
        <w:spacing w:after="200"/>
        <w:rPr>
          <w:b w:val="0"/>
          <w:color w:val="auto"/>
        </w:rPr>
      </w:pPr>
    </w:p>
    <w:p w14:paraId="52F3E357" w14:textId="71655353" w:rsidR="009637BA" w:rsidRDefault="009637BA" w:rsidP="009637BA">
      <w:pPr>
        <w:pStyle w:val="Lijstalinea"/>
        <w:spacing w:after="200"/>
        <w:rPr>
          <w:b w:val="0"/>
          <w:color w:val="auto"/>
        </w:rPr>
      </w:pPr>
    </w:p>
    <w:p w14:paraId="573A855F" w14:textId="7B1B6ED7" w:rsidR="009637BA" w:rsidRDefault="009637BA" w:rsidP="009637BA">
      <w:pPr>
        <w:pStyle w:val="Lijstalinea"/>
        <w:spacing w:after="200"/>
        <w:rPr>
          <w:b w:val="0"/>
          <w:color w:val="auto"/>
        </w:rPr>
      </w:pPr>
    </w:p>
    <w:p w14:paraId="66782C6F" w14:textId="2B4D81C1" w:rsidR="009637BA" w:rsidRDefault="009637BA" w:rsidP="009637BA">
      <w:pPr>
        <w:pStyle w:val="Lijstalinea"/>
        <w:spacing w:after="200"/>
        <w:rPr>
          <w:b w:val="0"/>
          <w:color w:val="auto"/>
        </w:rPr>
      </w:pPr>
    </w:p>
    <w:p w14:paraId="5777A460" w14:textId="23E9D9DB" w:rsidR="009637BA" w:rsidRDefault="009637BA" w:rsidP="009637BA">
      <w:pPr>
        <w:pStyle w:val="Lijstalinea"/>
        <w:spacing w:after="200"/>
        <w:rPr>
          <w:b w:val="0"/>
          <w:color w:val="auto"/>
        </w:rPr>
      </w:pPr>
    </w:p>
    <w:p w14:paraId="5D577E60" w14:textId="0097FE39" w:rsidR="009637BA" w:rsidRDefault="009637BA" w:rsidP="009637BA">
      <w:pPr>
        <w:pStyle w:val="Lijstalinea"/>
        <w:spacing w:after="200"/>
        <w:rPr>
          <w:b w:val="0"/>
          <w:color w:val="auto"/>
        </w:rPr>
      </w:pPr>
    </w:p>
    <w:p w14:paraId="62007FE9" w14:textId="4837F81E" w:rsidR="009637BA" w:rsidRDefault="009637BA" w:rsidP="009637BA">
      <w:pPr>
        <w:pStyle w:val="Lijstalinea"/>
        <w:spacing w:after="200"/>
        <w:rPr>
          <w:b w:val="0"/>
          <w:color w:val="auto"/>
        </w:rPr>
      </w:pPr>
    </w:p>
    <w:p w14:paraId="26368079" w14:textId="13EB792D" w:rsidR="009637BA" w:rsidRDefault="009637BA" w:rsidP="009637BA">
      <w:pPr>
        <w:pStyle w:val="Lijstalinea"/>
        <w:spacing w:after="200"/>
        <w:rPr>
          <w:b w:val="0"/>
          <w:color w:val="auto"/>
        </w:rPr>
      </w:pPr>
    </w:p>
    <w:p w14:paraId="4B94774F" w14:textId="19B1E1E0" w:rsidR="009637BA" w:rsidRDefault="009637BA" w:rsidP="009637BA">
      <w:pPr>
        <w:pStyle w:val="Lijstalinea"/>
        <w:spacing w:after="200"/>
        <w:rPr>
          <w:b w:val="0"/>
          <w:color w:val="auto"/>
        </w:rPr>
      </w:pPr>
    </w:p>
    <w:p w14:paraId="58330F7D" w14:textId="39E60255" w:rsidR="009637BA" w:rsidRDefault="009637BA" w:rsidP="009637BA">
      <w:pPr>
        <w:pStyle w:val="Lijstalinea"/>
        <w:spacing w:after="200"/>
        <w:rPr>
          <w:b w:val="0"/>
          <w:color w:val="auto"/>
        </w:rPr>
      </w:pPr>
    </w:p>
    <w:p w14:paraId="47F43B23" w14:textId="7F8D99C2" w:rsidR="009637BA" w:rsidRDefault="009637BA" w:rsidP="009637BA">
      <w:pPr>
        <w:pStyle w:val="Lijstalinea"/>
        <w:spacing w:after="200"/>
        <w:rPr>
          <w:b w:val="0"/>
          <w:color w:val="auto"/>
        </w:rPr>
      </w:pPr>
    </w:p>
    <w:p w14:paraId="7650A4D4" w14:textId="0ED054E0" w:rsidR="009637BA" w:rsidRDefault="009637BA" w:rsidP="009637BA">
      <w:pPr>
        <w:pStyle w:val="Lijstalinea"/>
        <w:spacing w:after="200"/>
        <w:rPr>
          <w:b w:val="0"/>
          <w:color w:val="auto"/>
        </w:rPr>
      </w:pPr>
    </w:p>
    <w:p w14:paraId="6954D297" w14:textId="761FD40D" w:rsidR="009637BA" w:rsidRDefault="009637BA" w:rsidP="009637BA">
      <w:pPr>
        <w:pStyle w:val="Lijstalinea"/>
        <w:spacing w:after="200"/>
        <w:rPr>
          <w:b w:val="0"/>
          <w:color w:val="auto"/>
        </w:rPr>
      </w:pPr>
    </w:p>
    <w:p w14:paraId="3E16F7D3" w14:textId="122E324C" w:rsidR="009637BA" w:rsidRDefault="009637BA" w:rsidP="009637BA">
      <w:pPr>
        <w:pStyle w:val="Lijstalinea"/>
        <w:spacing w:after="200"/>
        <w:rPr>
          <w:b w:val="0"/>
          <w:color w:val="auto"/>
        </w:rPr>
      </w:pPr>
    </w:p>
    <w:p w14:paraId="114C3C85" w14:textId="34BA628E" w:rsidR="009637BA" w:rsidRDefault="009637BA" w:rsidP="009637BA">
      <w:pPr>
        <w:pStyle w:val="Lijstalinea"/>
        <w:spacing w:after="200"/>
        <w:rPr>
          <w:b w:val="0"/>
          <w:color w:val="auto"/>
        </w:rPr>
      </w:pPr>
    </w:p>
    <w:p w14:paraId="6D63A9D0" w14:textId="237694AA" w:rsidR="009637BA" w:rsidRDefault="009637BA" w:rsidP="009637BA">
      <w:pPr>
        <w:pStyle w:val="Lijstalinea"/>
        <w:spacing w:after="200"/>
        <w:rPr>
          <w:b w:val="0"/>
          <w:color w:val="auto"/>
        </w:rPr>
      </w:pPr>
    </w:p>
    <w:p w14:paraId="1731FA3A" w14:textId="73594CF2" w:rsidR="009637BA" w:rsidRDefault="009637BA" w:rsidP="009637BA">
      <w:pPr>
        <w:pStyle w:val="Lijstalinea"/>
        <w:spacing w:after="200"/>
        <w:rPr>
          <w:b w:val="0"/>
          <w:color w:val="auto"/>
        </w:rPr>
      </w:pPr>
    </w:p>
    <w:p w14:paraId="43E9E3DD" w14:textId="3D83E790" w:rsidR="009637BA" w:rsidRDefault="009637BA" w:rsidP="009637BA">
      <w:pPr>
        <w:pStyle w:val="Lijstalinea"/>
        <w:numPr>
          <w:ilvl w:val="0"/>
          <w:numId w:val="1"/>
        </w:numPr>
        <w:spacing w:after="200"/>
        <w:rPr>
          <w:color w:val="auto"/>
        </w:rPr>
      </w:pPr>
      <w:r>
        <w:rPr>
          <w:color w:val="auto"/>
        </w:rPr>
        <w:lastRenderedPageBreak/>
        <w:t>Gewenste situatie</w:t>
      </w:r>
    </w:p>
    <w:p w14:paraId="4E2FBE3B" w14:textId="26ED437B" w:rsidR="00E062B0" w:rsidRDefault="009637BA" w:rsidP="00E062B0">
      <w:pPr>
        <w:pStyle w:val="Lijstalinea"/>
        <w:spacing w:after="200"/>
        <w:rPr>
          <w:b w:val="0"/>
          <w:color w:val="auto"/>
        </w:rPr>
      </w:pPr>
      <w:r>
        <w:rPr>
          <w:b w:val="0"/>
          <w:color w:val="auto"/>
        </w:rPr>
        <w:t xml:space="preserve">De klant wilt dat kinderen ook plezier kunnen hebben op de </w:t>
      </w:r>
      <w:proofErr w:type="spellStart"/>
      <w:r>
        <w:rPr>
          <w:b w:val="0"/>
          <w:color w:val="auto"/>
        </w:rPr>
        <w:t>IPad’s</w:t>
      </w:r>
      <w:proofErr w:type="spellEnd"/>
      <w:r>
        <w:rPr>
          <w:b w:val="0"/>
          <w:color w:val="auto"/>
        </w:rPr>
        <w:t xml:space="preserve"> van school.</w:t>
      </w:r>
      <w:r w:rsidR="00E062B0">
        <w:rPr>
          <w:b w:val="0"/>
          <w:color w:val="auto"/>
        </w:rPr>
        <w:t xml:space="preserve"> Dus wilt ze een digitale versie van Vier op een rij. Iedereen kent het wel het verticale bord dat 2 kleuren heeft degene die als eerst 4 van zijn schijven op een rij krijgt wint. </w:t>
      </w:r>
      <w:r>
        <w:rPr>
          <w:b w:val="0"/>
          <w:color w:val="auto"/>
        </w:rPr>
        <w:t xml:space="preserve"> </w:t>
      </w:r>
    </w:p>
    <w:p w14:paraId="774295DB" w14:textId="26E15863" w:rsidR="00E062B0" w:rsidRDefault="00E062B0" w:rsidP="00E062B0">
      <w:pPr>
        <w:pStyle w:val="Lijstalinea"/>
        <w:spacing w:after="200"/>
        <w:rPr>
          <w:b w:val="0"/>
          <w:color w:val="auto"/>
        </w:rPr>
      </w:pPr>
    </w:p>
    <w:p w14:paraId="2E08A555" w14:textId="78C814B2" w:rsidR="00E062B0" w:rsidRDefault="00E062B0" w:rsidP="00E062B0">
      <w:pPr>
        <w:spacing w:after="200"/>
        <w:rPr>
          <w:b w:val="0"/>
          <w:color w:val="auto"/>
        </w:rPr>
      </w:pPr>
    </w:p>
    <w:p w14:paraId="6573F3ED" w14:textId="4E290FB4" w:rsidR="00E062B0" w:rsidRDefault="00E062B0" w:rsidP="00E062B0">
      <w:pPr>
        <w:spacing w:after="200"/>
        <w:rPr>
          <w:b w:val="0"/>
          <w:color w:val="auto"/>
        </w:rPr>
      </w:pPr>
    </w:p>
    <w:p w14:paraId="184C482E" w14:textId="4179D3BE" w:rsidR="00E062B0" w:rsidRDefault="00E062B0" w:rsidP="00E062B0">
      <w:pPr>
        <w:spacing w:after="200"/>
        <w:rPr>
          <w:b w:val="0"/>
          <w:color w:val="auto"/>
        </w:rPr>
      </w:pPr>
    </w:p>
    <w:p w14:paraId="79BD015A" w14:textId="62E9D806" w:rsidR="00E062B0" w:rsidRDefault="00E062B0" w:rsidP="00E062B0">
      <w:pPr>
        <w:spacing w:after="200"/>
        <w:rPr>
          <w:b w:val="0"/>
          <w:color w:val="auto"/>
        </w:rPr>
      </w:pPr>
    </w:p>
    <w:p w14:paraId="4011419C" w14:textId="710ED8EF" w:rsidR="00E062B0" w:rsidRDefault="00E062B0" w:rsidP="00E062B0">
      <w:pPr>
        <w:spacing w:after="200"/>
        <w:rPr>
          <w:b w:val="0"/>
          <w:color w:val="auto"/>
        </w:rPr>
      </w:pPr>
    </w:p>
    <w:p w14:paraId="61A52BCE" w14:textId="188E55BB" w:rsidR="00E062B0" w:rsidRDefault="00E062B0" w:rsidP="00E062B0">
      <w:pPr>
        <w:spacing w:after="200"/>
        <w:rPr>
          <w:b w:val="0"/>
          <w:color w:val="auto"/>
        </w:rPr>
      </w:pPr>
    </w:p>
    <w:p w14:paraId="277B9CE2" w14:textId="4C3E5B8C" w:rsidR="00E062B0" w:rsidRDefault="00E062B0" w:rsidP="00E062B0">
      <w:pPr>
        <w:spacing w:after="200"/>
        <w:rPr>
          <w:b w:val="0"/>
          <w:color w:val="auto"/>
        </w:rPr>
      </w:pPr>
    </w:p>
    <w:p w14:paraId="0F4AF4B6" w14:textId="499A9E58" w:rsidR="00E062B0" w:rsidRDefault="00E062B0" w:rsidP="00E062B0">
      <w:pPr>
        <w:spacing w:after="200"/>
        <w:rPr>
          <w:b w:val="0"/>
          <w:color w:val="auto"/>
        </w:rPr>
      </w:pPr>
    </w:p>
    <w:p w14:paraId="4BB96099" w14:textId="21BBA420" w:rsidR="00E062B0" w:rsidRDefault="00E062B0" w:rsidP="00E062B0">
      <w:pPr>
        <w:spacing w:after="200"/>
        <w:rPr>
          <w:b w:val="0"/>
          <w:color w:val="auto"/>
        </w:rPr>
      </w:pPr>
    </w:p>
    <w:p w14:paraId="36943199" w14:textId="6E3F897B" w:rsidR="00E062B0" w:rsidRDefault="00E062B0" w:rsidP="00E062B0">
      <w:pPr>
        <w:spacing w:after="200"/>
        <w:rPr>
          <w:b w:val="0"/>
          <w:color w:val="auto"/>
        </w:rPr>
      </w:pPr>
    </w:p>
    <w:p w14:paraId="168A17CA" w14:textId="4ABF6DA2" w:rsidR="00E062B0" w:rsidRDefault="00E062B0" w:rsidP="00E062B0">
      <w:pPr>
        <w:spacing w:after="200"/>
        <w:rPr>
          <w:b w:val="0"/>
          <w:color w:val="auto"/>
        </w:rPr>
      </w:pPr>
    </w:p>
    <w:p w14:paraId="2CDDC41B" w14:textId="52B91AFF" w:rsidR="00E062B0" w:rsidRDefault="00E062B0" w:rsidP="00E062B0">
      <w:pPr>
        <w:spacing w:after="200"/>
        <w:rPr>
          <w:b w:val="0"/>
          <w:color w:val="auto"/>
        </w:rPr>
      </w:pPr>
    </w:p>
    <w:p w14:paraId="224D84A7" w14:textId="12E6B03F" w:rsidR="00E062B0" w:rsidRDefault="00E062B0" w:rsidP="00E062B0">
      <w:pPr>
        <w:spacing w:after="200"/>
        <w:rPr>
          <w:b w:val="0"/>
          <w:color w:val="auto"/>
        </w:rPr>
      </w:pPr>
    </w:p>
    <w:p w14:paraId="37040F7E" w14:textId="31D32DDD" w:rsidR="00E062B0" w:rsidRDefault="00E062B0" w:rsidP="00E062B0">
      <w:pPr>
        <w:spacing w:after="200"/>
        <w:rPr>
          <w:b w:val="0"/>
          <w:color w:val="auto"/>
        </w:rPr>
      </w:pPr>
    </w:p>
    <w:p w14:paraId="0D935001" w14:textId="6770EC3C" w:rsidR="00E062B0" w:rsidRDefault="00E062B0" w:rsidP="00E062B0">
      <w:pPr>
        <w:spacing w:after="200"/>
        <w:rPr>
          <w:b w:val="0"/>
          <w:color w:val="auto"/>
        </w:rPr>
      </w:pPr>
    </w:p>
    <w:p w14:paraId="7223AAA3" w14:textId="5D561E2F" w:rsidR="00E062B0" w:rsidRDefault="00E062B0" w:rsidP="00E062B0">
      <w:pPr>
        <w:spacing w:after="200"/>
        <w:rPr>
          <w:b w:val="0"/>
          <w:color w:val="auto"/>
        </w:rPr>
      </w:pPr>
    </w:p>
    <w:p w14:paraId="4BD0CB5D" w14:textId="241683E8" w:rsidR="00E062B0" w:rsidRDefault="00E062B0" w:rsidP="00E062B0">
      <w:pPr>
        <w:spacing w:after="200"/>
        <w:rPr>
          <w:b w:val="0"/>
          <w:color w:val="auto"/>
        </w:rPr>
      </w:pPr>
    </w:p>
    <w:p w14:paraId="0ECF1BF3" w14:textId="3A6FE363" w:rsidR="00E062B0" w:rsidRDefault="00E062B0" w:rsidP="00E062B0">
      <w:pPr>
        <w:spacing w:after="200"/>
        <w:rPr>
          <w:b w:val="0"/>
          <w:color w:val="auto"/>
        </w:rPr>
      </w:pPr>
    </w:p>
    <w:p w14:paraId="717329F3" w14:textId="6A1D3913" w:rsidR="00E062B0" w:rsidRDefault="00E062B0" w:rsidP="00E062B0">
      <w:pPr>
        <w:spacing w:after="200"/>
        <w:rPr>
          <w:b w:val="0"/>
          <w:color w:val="auto"/>
        </w:rPr>
      </w:pPr>
    </w:p>
    <w:p w14:paraId="7E237A05" w14:textId="320D1624" w:rsidR="00E062B0" w:rsidRDefault="00E062B0" w:rsidP="00E062B0">
      <w:pPr>
        <w:spacing w:after="200"/>
        <w:rPr>
          <w:b w:val="0"/>
          <w:color w:val="auto"/>
        </w:rPr>
      </w:pPr>
    </w:p>
    <w:p w14:paraId="5DC5B3A7" w14:textId="48C54B79" w:rsidR="00E062B0" w:rsidRDefault="00E062B0" w:rsidP="00E062B0">
      <w:pPr>
        <w:pStyle w:val="Lijstalinea"/>
        <w:numPr>
          <w:ilvl w:val="0"/>
          <w:numId w:val="1"/>
        </w:numPr>
        <w:spacing w:after="200"/>
        <w:rPr>
          <w:color w:val="auto"/>
        </w:rPr>
      </w:pPr>
      <w:r>
        <w:rPr>
          <w:color w:val="auto"/>
        </w:rPr>
        <w:lastRenderedPageBreak/>
        <w:t>Het product</w:t>
      </w:r>
    </w:p>
    <w:p w14:paraId="53ED2F68" w14:textId="723C47D3" w:rsidR="00E062B0" w:rsidRDefault="00E062B0" w:rsidP="00E062B0">
      <w:pPr>
        <w:pStyle w:val="Lijstalinea"/>
        <w:spacing w:after="200"/>
        <w:rPr>
          <w:color w:val="auto"/>
        </w:rPr>
      </w:pPr>
    </w:p>
    <w:p w14:paraId="7B855175" w14:textId="0AB6AA5E" w:rsidR="0019256D" w:rsidRPr="0019256D" w:rsidRDefault="0019256D" w:rsidP="0019256D">
      <w:pPr>
        <w:pStyle w:val="Lijstalinea"/>
        <w:spacing w:after="200"/>
        <w:rPr>
          <w:color w:val="auto"/>
        </w:rPr>
      </w:pPr>
      <w:r>
        <w:rPr>
          <w:color w:val="auto"/>
        </w:rPr>
        <w:t xml:space="preserve">Product Eisen: </w:t>
      </w:r>
      <w:bookmarkStart w:id="0" w:name="_GoBack"/>
      <w:bookmarkEnd w:id="0"/>
    </w:p>
    <w:p w14:paraId="25FD20CD" w14:textId="7AE01F47" w:rsidR="00E062B0" w:rsidRDefault="00E062B0" w:rsidP="00E062B0">
      <w:pPr>
        <w:pStyle w:val="Lijstalinea"/>
        <w:spacing w:after="200"/>
        <w:rPr>
          <w:color w:val="auto"/>
        </w:rPr>
      </w:pPr>
    </w:p>
    <w:p w14:paraId="031CD996" w14:textId="04D40D76" w:rsidR="00E062B0" w:rsidRDefault="00E062B0" w:rsidP="00E062B0">
      <w:pPr>
        <w:pStyle w:val="Lijstalinea"/>
        <w:spacing w:after="200"/>
        <w:rPr>
          <w:color w:val="auto"/>
        </w:rPr>
      </w:pPr>
    </w:p>
    <w:p w14:paraId="561523A9" w14:textId="0405F948" w:rsidR="00E062B0" w:rsidRDefault="00E062B0" w:rsidP="00E062B0">
      <w:pPr>
        <w:pStyle w:val="Lijstalinea"/>
        <w:spacing w:after="200"/>
        <w:rPr>
          <w:color w:val="auto"/>
        </w:rPr>
      </w:pPr>
    </w:p>
    <w:p w14:paraId="7439031D" w14:textId="4A396612" w:rsidR="00E062B0" w:rsidRDefault="00E062B0" w:rsidP="00E062B0">
      <w:pPr>
        <w:pStyle w:val="Lijstalinea"/>
        <w:spacing w:after="200"/>
        <w:rPr>
          <w:color w:val="auto"/>
        </w:rPr>
      </w:pPr>
    </w:p>
    <w:p w14:paraId="170DA82B" w14:textId="01F9351E" w:rsidR="00E062B0" w:rsidRDefault="00E062B0" w:rsidP="00E062B0">
      <w:pPr>
        <w:pStyle w:val="Lijstalinea"/>
        <w:spacing w:after="200"/>
        <w:rPr>
          <w:color w:val="auto"/>
        </w:rPr>
      </w:pPr>
    </w:p>
    <w:p w14:paraId="50777BEA" w14:textId="12D9ACCF" w:rsidR="00E062B0" w:rsidRDefault="00E062B0" w:rsidP="00E062B0">
      <w:pPr>
        <w:pStyle w:val="Lijstalinea"/>
        <w:spacing w:after="200"/>
        <w:rPr>
          <w:color w:val="auto"/>
        </w:rPr>
      </w:pPr>
    </w:p>
    <w:p w14:paraId="43C741CA" w14:textId="4E33ABE3" w:rsidR="00E062B0" w:rsidRDefault="00E062B0" w:rsidP="00E062B0">
      <w:pPr>
        <w:pStyle w:val="Lijstalinea"/>
        <w:spacing w:after="200"/>
        <w:rPr>
          <w:color w:val="auto"/>
        </w:rPr>
      </w:pPr>
    </w:p>
    <w:p w14:paraId="2F560493" w14:textId="11FA3E77" w:rsidR="00E062B0" w:rsidRDefault="00E062B0" w:rsidP="00E062B0">
      <w:pPr>
        <w:pStyle w:val="Lijstalinea"/>
        <w:spacing w:after="200"/>
        <w:rPr>
          <w:color w:val="auto"/>
        </w:rPr>
      </w:pPr>
    </w:p>
    <w:p w14:paraId="483B2483" w14:textId="1FF481CB" w:rsidR="00E062B0" w:rsidRDefault="00E062B0" w:rsidP="00E062B0">
      <w:pPr>
        <w:pStyle w:val="Lijstalinea"/>
        <w:spacing w:after="200"/>
        <w:rPr>
          <w:color w:val="auto"/>
        </w:rPr>
      </w:pPr>
    </w:p>
    <w:p w14:paraId="0224182D" w14:textId="3DC01824" w:rsidR="00E062B0" w:rsidRDefault="00E062B0" w:rsidP="00E062B0">
      <w:pPr>
        <w:pStyle w:val="Lijstalinea"/>
        <w:spacing w:after="200"/>
        <w:rPr>
          <w:color w:val="auto"/>
        </w:rPr>
      </w:pPr>
    </w:p>
    <w:p w14:paraId="0D6AF3DA" w14:textId="5B19A359" w:rsidR="00E062B0" w:rsidRDefault="00E062B0" w:rsidP="00E062B0">
      <w:pPr>
        <w:pStyle w:val="Lijstalinea"/>
        <w:spacing w:after="200"/>
        <w:rPr>
          <w:color w:val="auto"/>
        </w:rPr>
      </w:pPr>
    </w:p>
    <w:p w14:paraId="019C6D2B" w14:textId="6914CA4F" w:rsidR="00E062B0" w:rsidRDefault="00E062B0" w:rsidP="00E062B0">
      <w:pPr>
        <w:pStyle w:val="Lijstalinea"/>
        <w:spacing w:after="200"/>
        <w:rPr>
          <w:color w:val="auto"/>
        </w:rPr>
      </w:pPr>
    </w:p>
    <w:p w14:paraId="5DA221AC" w14:textId="2FF2BB25" w:rsidR="00E062B0" w:rsidRDefault="00E062B0" w:rsidP="00E062B0">
      <w:pPr>
        <w:pStyle w:val="Lijstalinea"/>
        <w:spacing w:after="200"/>
        <w:rPr>
          <w:color w:val="auto"/>
        </w:rPr>
      </w:pPr>
    </w:p>
    <w:p w14:paraId="0E02575B" w14:textId="0ADDFA88" w:rsidR="00E062B0" w:rsidRDefault="00E062B0" w:rsidP="00E062B0">
      <w:pPr>
        <w:pStyle w:val="Lijstalinea"/>
        <w:spacing w:after="200"/>
        <w:rPr>
          <w:color w:val="auto"/>
        </w:rPr>
      </w:pPr>
    </w:p>
    <w:p w14:paraId="00E0D6ED" w14:textId="4CA1F952" w:rsidR="00E062B0" w:rsidRDefault="00E062B0" w:rsidP="00E062B0">
      <w:pPr>
        <w:pStyle w:val="Lijstalinea"/>
        <w:spacing w:after="200"/>
        <w:rPr>
          <w:color w:val="auto"/>
        </w:rPr>
      </w:pPr>
    </w:p>
    <w:p w14:paraId="7CE6939B" w14:textId="34B99E4A" w:rsidR="00E062B0" w:rsidRDefault="00E062B0" w:rsidP="00E062B0">
      <w:pPr>
        <w:pStyle w:val="Lijstalinea"/>
        <w:spacing w:after="200"/>
        <w:rPr>
          <w:color w:val="auto"/>
        </w:rPr>
      </w:pPr>
    </w:p>
    <w:p w14:paraId="4FFA55D2" w14:textId="51BB4A6E" w:rsidR="00E062B0" w:rsidRDefault="00E062B0" w:rsidP="00E062B0">
      <w:pPr>
        <w:pStyle w:val="Lijstalinea"/>
        <w:spacing w:after="200"/>
        <w:rPr>
          <w:color w:val="auto"/>
        </w:rPr>
      </w:pPr>
    </w:p>
    <w:p w14:paraId="19234271" w14:textId="78B8B2C7" w:rsidR="00E062B0" w:rsidRDefault="00E062B0" w:rsidP="00E062B0">
      <w:pPr>
        <w:pStyle w:val="Lijstalinea"/>
        <w:spacing w:after="200"/>
        <w:rPr>
          <w:color w:val="auto"/>
        </w:rPr>
      </w:pPr>
    </w:p>
    <w:p w14:paraId="60AF724E" w14:textId="45C0F779" w:rsidR="00E062B0" w:rsidRDefault="00E062B0" w:rsidP="00E062B0">
      <w:pPr>
        <w:pStyle w:val="Lijstalinea"/>
        <w:spacing w:after="200"/>
        <w:rPr>
          <w:color w:val="auto"/>
        </w:rPr>
      </w:pPr>
    </w:p>
    <w:p w14:paraId="16E2AE55" w14:textId="1146B066" w:rsidR="00E062B0" w:rsidRDefault="00E062B0" w:rsidP="00E062B0">
      <w:pPr>
        <w:pStyle w:val="Lijstalinea"/>
        <w:spacing w:after="200"/>
        <w:rPr>
          <w:color w:val="auto"/>
        </w:rPr>
      </w:pPr>
    </w:p>
    <w:p w14:paraId="5FE9F166" w14:textId="2CDEC6AC" w:rsidR="00E062B0" w:rsidRDefault="00E062B0" w:rsidP="00E062B0">
      <w:pPr>
        <w:pStyle w:val="Lijstalinea"/>
        <w:spacing w:after="200"/>
        <w:rPr>
          <w:color w:val="auto"/>
        </w:rPr>
      </w:pPr>
    </w:p>
    <w:p w14:paraId="79788E8C" w14:textId="21017770" w:rsidR="00E062B0" w:rsidRDefault="00E062B0" w:rsidP="00E062B0">
      <w:pPr>
        <w:pStyle w:val="Lijstalinea"/>
        <w:spacing w:after="200"/>
        <w:rPr>
          <w:color w:val="auto"/>
        </w:rPr>
      </w:pPr>
    </w:p>
    <w:p w14:paraId="504FD0CA" w14:textId="2109ABB4" w:rsidR="00E062B0" w:rsidRDefault="00E062B0" w:rsidP="00E062B0">
      <w:pPr>
        <w:pStyle w:val="Lijstalinea"/>
        <w:spacing w:after="200"/>
        <w:rPr>
          <w:color w:val="auto"/>
        </w:rPr>
      </w:pPr>
    </w:p>
    <w:p w14:paraId="0B0CD576" w14:textId="0665C4C5" w:rsidR="00E062B0" w:rsidRDefault="00E062B0" w:rsidP="00E062B0">
      <w:pPr>
        <w:pStyle w:val="Lijstalinea"/>
        <w:spacing w:after="200"/>
        <w:rPr>
          <w:color w:val="auto"/>
        </w:rPr>
      </w:pPr>
    </w:p>
    <w:p w14:paraId="093A7630" w14:textId="22D4C0E4" w:rsidR="00E062B0" w:rsidRDefault="00E062B0" w:rsidP="00E062B0">
      <w:pPr>
        <w:pStyle w:val="Lijstalinea"/>
        <w:spacing w:after="200"/>
        <w:rPr>
          <w:color w:val="auto"/>
        </w:rPr>
      </w:pPr>
    </w:p>
    <w:p w14:paraId="56F8C02C" w14:textId="1FF12D8E" w:rsidR="00E062B0" w:rsidRDefault="00E062B0" w:rsidP="00E062B0">
      <w:pPr>
        <w:pStyle w:val="Lijstalinea"/>
        <w:spacing w:after="200"/>
        <w:rPr>
          <w:color w:val="auto"/>
        </w:rPr>
      </w:pPr>
    </w:p>
    <w:p w14:paraId="026D64B3" w14:textId="39BCDEC6" w:rsidR="00E062B0" w:rsidRDefault="00E062B0" w:rsidP="00E062B0">
      <w:pPr>
        <w:pStyle w:val="Lijstalinea"/>
        <w:spacing w:after="200"/>
        <w:rPr>
          <w:color w:val="auto"/>
        </w:rPr>
      </w:pPr>
    </w:p>
    <w:p w14:paraId="1DBB312B" w14:textId="315A03EE" w:rsidR="00E062B0" w:rsidRDefault="00E062B0" w:rsidP="00E062B0">
      <w:pPr>
        <w:pStyle w:val="Lijstalinea"/>
        <w:spacing w:after="200"/>
        <w:rPr>
          <w:color w:val="auto"/>
        </w:rPr>
      </w:pPr>
    </w:p>
    <w:p w14:paraId="65559BF9" w14:textId="204D897C" w:rsidR="00E062B0" w:rsidRDefault="00E062B0" w:rsidP="00E062B0">
      <w:pPr>
        <w:pStyle w:val="Lijstalinea"/>
        <w:spacing w:after="200"/>
        <w:rPr>
          <w:color w:val="auto"/>
        </w:rPr>
      </w:pPr>
    </w:p>
    <w:p w14:paraId="59A00E58" w14:textId="6C533DED" w:rsidR="00E062B0" w:rsidRDefault="00E062B0" w:rsidP="00E062B0">
      <w:pPr>
        <w:pStyle w:val="Lijstalinea"/>
        <w:spacing w:after="200"/>
        <w:rPr>
          <w:color w:val="auto"/>
        </w:rPr>
      </w:pPr>
    </w:p>
    <w:p w14:paraId="507BA5E2" w14:textId="3297A173" w:rsidR="00E062B0" w:rsidRDefault="00E062B0" w:rsidP="00E062B0">
      <w:pPr>
        <w:pStyle w:val="Lijstalinea"/>
        <w:spacing w:after="200"/>
        <w:rPr>
          <w:color w:val="auto"/>
        </w:rPr>
      </w:pPr>
    </w:p>
    <w:p w14:paraId="7E198427" w14:textId="33EFC208" w:rsidR="00E062B0" w:rsidRDefault="00E062B0" w:rsidP="00E062B0">
      <w:pPr>
        <w:pStyle w:val="Lijstalinea"/>
        <w:spacing w:after="200"/>
        <w:rPr>
          <w:color w:val="auto"/>
        </w:rPr>
      </w:pPr>
    </w:p>
    <w:p w14:paraId="0FF37C1C" w14:textId="0AECF16D" w:rsidR="00E062B0" w:rsidRDefault="00E062B0" w:rsidP="00E062B0">
      <w:pPr>
        <w:pStyle w:val="Lijstalinea"/>
        <w:spacing w:after="200"/>
        <w:rPr>
          <w:color w:val="auto"/>
        </w:rPr>
      </w:pPr>
    </w:p>
    <w:p w14:paraId="3EF69F5D" w14:textId="164C988A" w:rsidR="00E062B0" w:rsidRDefault="00E062B0" w:rsidP="00E062B0">
      <w:pPr>
        <w:pStyle w:val="Lijstalinea"/>
        <w:spacing w:after="200"/>
        <w:rPr>
          <w:color w:val="auto"/>
        </w:rPr>
      </w:pPr>
    </w:p>
    <w:p w14:paraId="1384B33D" w14:textId="64DCDB1D" w:rsidR="00E062B0" w:rsidRDefault="00E062B0" w:rsidP="00E062B0">
      <w:pPr>
        <w:pStyle w:val="Lijstalinea"/>
        <w:spacing w:after="200"/>
        <w:rPr>
          <w:color w:val="auto"/>
        </w:rPr>
      </w:pPr>
    </w:p>
    <w:p w14:paraId="65C33340" w14:textId="5870447F" w:rsidR="00E062B0" w:rsidRDefault="00E062B0" w:rsidP="00E062B0">
      <w:pPr>
        <w:pStyle w:val="Lijstalinea"/>
        <w:numPr>
          <w:ilvl w:val="0"/>
          <w:numId w:val="1"/>
        </w:numPr>
        <w:spacing w:after="200"/>
        <w:rPr>
          <w:color w:val="auto"/>
        </w:rPr>
      </w:pPr>
      <w:r>
        <w:rPr>
          <w:color w:val="auto"/>
        </w:rPr>
        <w:t>Doelgroep(en)</w:t>
      </w:r>
    </w:p>
    <w:p w14:paraId="66008F15" w14:textId="3555185E" w:rsidR="00E062B0" w:rsidRPr="00E062B0" w:rsidRDefault="00E062B0" w:rsidP="00E062B0">
      <w:pPr>
        <w:pStyle w:val="Lijstalinea"/>
        <w:spacing w:after="200"/>
        <w:rPr>
          <w:b w:val="0"/>
          <w:color w:val="auto"/>
        </w:rPr>
      </w:pPr>
      <w:r>
        <w:rPr>
          <w:b w:val="0"/>
          <w:color w:val="auto"/>
        </w:rPr>
        <w:t>De klant heeft aangegeven dat deze web applicatie bedoeld is voor kinderen uit groep 4.</w:t>
      </w:r>
    </w:p>
    <w:p w14:paraId="05570BF3" w14:textId="77777777" w:rsidR="009637BA" w:rsidRPr="009637BA" w:rsidRDefault="009637BA" w:rsidP="003E635F">
      <w:pPr>
        <w:pStyle w:val="Lijstalinea"/>
        <w:spacing w:after="200"/>
        <w:rPr>
          <w:b w:val="0"/>
          <w:color w:val="auto"/>
        </w:rPr>
      </w:pPr>
    </w:p>
    <w:p w14:paraId="3B208889" w14:textId="77777777" w:rsidR="00D80368" w:rsidRPr="00D80368" w:rsidRDefault="00D80368" w:rsidP="00D80368">
      <w:pPr>
        <w:pStyle w:val="Lijstalinea"/>
        <w:spacing w:after="200"/>
        <w:rPr>
          <w:color w:val="auto"/>
        </w:rPr>
      </w:pPr>
    </w:p>
    <w:sectPr w:rsidR="00D80368" w:rsidRPr="00D80368" w:rsidSect="00AB02A7">
      <w:headerReference w:type="default" r:id="rId13"/>
      <w:footerReference w:type="default" r:id="rId14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80262F" w14:textId="77777777" w:rsidR="00E062B0" w:rsidRDefault="00E062B0">
      <w:r>
        <w:separator/>
      </w:r>
    </w:p>
    <w:p w14:paraId="4345952B" w14:textId="77777777" w:rsidR="00E062B0" w:rsidRDefault="00E062B0"/>
  </w:endnote>
  <w:endnote w:type="continuationSeparator" w:id="0">
    <w:p w14:paraId="28089202" w14:textId="77777777" w:rsidR="00E062B0" w:rsidRDefault="00E062B0">
      <w:r>
        <w:continuationSeparator/>
      </w:r>
    </w:p>
    <w:p w14:paraId="6BD629AB" w14:textId="77777777" w:rsidR="00E062B0" w:rsidRDefault="00E062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5816CE" w14:textId="77777777" w:rsidR="00E062B0" w:rsidRDefault="00E062B0">
        <w:pPr>
          <w:pStyle w:val="Voettekst"/>
          <w:jc w:val="center"/>
        </w:pPr>
        <w:r>
          <w:rPr>
            <w:lang w:bidi="nl-NL"/>
          </w:rPr>
          <w:fldChar w:fldCharType="begin"/>
        </w:r>
        <w:r>
          <w:rPr>
            <w:lang w:bidi="nl-NL"/>
          </w:rPr>
          <w:instrText xml:space="preserve"> PAGE   \* MERGEFORMAT </w:instrText>
        </w:r>
        <w:r>
          <w:rPr>
            <w:lang w:bidi="nl-NL"/>
          </w:rPr>
          <w:fldChar w:fldCharType="separate"/>
        </w:r>
        <w:r>
          <w:rPr>
            <w:noProof/>
            <w:lang w:bidi="nl-NL"/>
          </w:rPr>
          <w:t>2</w:t>
        </w:r>
        <w:r>
          <w:rPr>
            <w:noProof/>
            <w:lang w:bidi="nl-NL"/>
          </w:rPr>
          <w:fldChar w:fldCharType="end"/>
        </w:r>
      </w:p>
    </w:sdtContent>
  </w:sdt>
  <w:p w14:paraId="526FB314" w14:textId="77777777" w:rsidR="00E062B0" w:rsidRDefault="00E062B0" w:rsidP="00B14C6A">
    <w:pPr>
      <w:pStyle w:val="Voettekst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C0632" w14:textId="77777777" w:rsidR="00E062B0" w:rsidRDefault="00E062B0">
      <w:r>
        <w:separator/>
      </w:r>
    </w:p>
    <w:p w14:paraId="5EA679CA" w14:textId="77777777" w:rsidR="00E062B0" w:rsidRDefault="00E062B0"/>
  </w:footnote>
  <w:footnote w:type="continuationSeparator" w:id="0">
    <w:p w14:paraId="606C147B" w14:textId="77777777" w:rsidR="00E062B0" w:rsidRDefault="00E062B0">
      <w:r>
        <w:continuationSeparator/>
      </w:r>
    </w:p>
    <w:p w14:paraId="2D5A9092" w14:textId="77777777" w:rsidR="00E062B0" w:rsidRDefault="00E062B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E062B0" w14:paraId="6B696384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2BCADEF" w14:textId="77777777" w:rsidR="00E062B0" w:rsidRDefault="00E062B0">
          <w:pPr>
            <w:pStyle w:val="Koptekst"/>
          </w:pPr>
        </w:p>
      </w:tc>
    </w:tr>
  </w:tbl>
  <w:p w14:paraId="451BB9E9" w14:textId="77777777" w:rsidR="00E062B0" w:rsidRDefault="00E062B0" w:rsidP="00D077E9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81623"/>
    <w:multiLevelType w:val="hybridMultilevel"/>
    <w:tmpl w:val="BDE6CC0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0518E"/>
    <w:multiLevelType w:val="hybridMultilevel"/>
    <w:tmpl w:val="E9285B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778B2"/>
    <w:multiLevelType w:val="hybridMultilevel"/>
    <w:tmpl w:val="E3E0C9C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A20BA"/>
    <w:multiLevelType w:val="hybridMultilevel"/>
    <w:tmpl w:val="EA8C92D2"/>
    <w:lvl w:ilvl="0" w:tplc="16CE39F6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705A87"/>
    <w:multiLevelType w:val="hybridMultilevel"/>
    <w:tmpl w:val="F9E2033A"/>
    <w:lvl w:ilvl="0" w:tplc="2D487B4E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0928AC"/>
    <w:multiLevelType w:val="hybridMultilevel"/>
    <w:tmpl w:val="8308398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2057C6"/>
    <w:multiLevelType w:val="hybridMultilevel"/>
    <w:tmpl w:val="10D88FB0"/>
    <w:lvl w:ilvl="0" w:tplc="79BED8A6">
      <w:start w:val="5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47F"/>
    <w:rsid w:val="0002482E"/>
    <w:rsid w:val="00050324"/>
    <w:rsid w:val="000A0150"/>
    <w:rsid w:val="000E63C9"/>
    <w:rsid w:val="00111ABD"/>
    <w:rsid w:val="00130E9D"/>
    <w:rsid w:val="00150A6D"/>
    <w:rsid w:val="00185B35"/>
    <w:rsid w:val="0019256D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3E635F"/>
    <w:rsid w:val="004110DE"/>
    <w:rsid w:val="0044085A"/>
    <w:rsid w:val="004B21A5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37BA"/>
    <w:rsid w:val="00966B81"/>
    <w:rsid w:val="009C7720"/>
    <w:rsid w:val="00A23AFA"/>
    <w:rsid w:val="00A31B3E"/>
    <w:rsid w:val="00A532F3"/>
    <w:rsid w:val="00A8489E"/>
    <w:rsid w:val="00AB02A7"/>
    <w:rsid w:val="00AC29F3"/>
    <w:rsid w:val="00B14C6A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0368"/>
    <w:rsid w:val="00D8238A"/>
    <w:rsid w:val="00D86945"/>
    <w:rsid w:val="00D90290"/>
    <w:rsid w:val="00DA147F"/>
    <w:rsid w:val="00DD152F"/>
    <w:rsid w:val="00DE213F"/>
    <w:rsid w:val="00DF027C"/>
    <w:rsid w:val="00E00A32"/>
    <w:rsid w:val="00E062B0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  <w:rsid w:val="00FF53CE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88C1DE"/>
  <w15:docId w15:val="{07C235A7-326A-47F6-A0E4-B6D68484C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Kop1">
    <w:name w:val="heading 1"/>
    <w:basedOn w:val="Standaard"/>
    <w:link w:val="Kop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Kop2">
    <w:name w:val="heading 2"/>
    <w:basedOn w:val="Standaard"/>
    <w:next w:val="Standaard"/>
    <w:link w:val="Kop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  <w:szCs w:val="16"/>
    </w:rPr>
  </w:style>
  <w:style w:type="paragraph" w:styleId="Titel">
    <w:name w:val="Title"/>
    <w:basedOn w:val="Standaard"/>
    <w:link w:val="Titel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elChar">
    <w:name w:val="Titel Char"/>
    <w:basedOn w:val="Standaardalinea-lettertype"/>
    <w:link w:val="Titel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Ondertitel">
    <w:name w:val="Subtitle"/>
    <w:basedOn w:val="Standaard"/>
    <w:link w:val="Ondertitel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OndertitelChar">
    <w:name w:val="Ondertitel Char"/>
    <w:basedOn w:val="Standaardalinea-lettertype"/>
    <w:link w:val="Ondertitel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Kop1Char">
    <w:name w:val="Kop 1 Char"/>
    <w:basedOn w:val="Standaardalinea-lettertype"/>
    <w:link w:val="Kop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Koptekst">
    <w:name w:val="header"/>
    <w:basedOn w:val="Standaard"/>
    <w:link w:val="KoptekstChar"/>
    <w:uiPriority w:val="8"/>
    <w:unhideWhenUsed/>
    <w:rsid w:val="005037F0"/>
  </w:style>
  <w:style w:type="character" w:customStyle="1" w:styleId="KoptekstChar">
    <w:name w:val="Koptekst Char"/>
    <w:basedOn w:val="Standaardalinea-lettertype"/>
    <w:link w:val="Koptekst"/>
    <w:uiPriority w:val="8"/>
    <w:rsid w:val="0093335D"/>
  </w:style>
  <w:style w:type="paragraph" w:styleId="Voettekst">
    <w:name w:val="footer"/>
    <w:basedOn w:val="Standaard"/>
    <w:link w:val="VoettekstChar"/>
    <w:uiPriority w:val="99"/>
    <w:unhideWhenUsed/>
    <w:rsid w:val="005037F0"/>
  </w:style>
  <w:style w:type="character" w:customStyle="1" w:styleId="VoettekstChar">
    <w:name w:val="Voettekst Char"/>
    <w:basedOn w:val="Standaardalinea-lettertype"/>
    <w:link w:val="Voettekst"/>
    <w:uiPriority w:val="99"/>
    <w:rsid w:val="005037F0"/>
    <w:rPr>
      <w:sz w:val="24"/>
      <w:szCs w:val="24"/>
    </w:rPr>
  </w:style>
  <w:style w:type="paragraph" w:customStyle="1" w:styleId="Naam">
    <w:name w:val="Naam"/>
    <w:basedOn w:val="Standaard"/>
    <w:uiPriority w:val="3"/>
    <w:qFormat/>
    <w:rsid w:val="00B231E5"/>
    <w:pPr>
      <w:spacing w:line="240" w:lineRule="auto"/>
      <w:jc w:val="right"/>
    </w:pPr>
  </w:style>
  <w:style w:type="character" w:customStyle="1" w:styleId="Kop2Char">
    <w:name w:val="Kop 2 Char"/>
    <w:basedOn w:val="Standaardalinea-lettertype"/>
    <w:link w:val="Kop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raster">
    <w:name w:val="Table Grid"/>
    <w:basedOn w:val="Standaardtabe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unhideWhenUsed/>
    <w:rsid w:val="00D86945"/>
    <w:rPr>
      <w:color w:val="808080"/>
    </w:rPr>
  </w:style>
  <w:style w:type="paragraph" w:customStyle="1" w:styleId="Inhoud">
    <w:name w:val="Inhoud"/>
    <w:basedOn w:val="Standaard"/>
    <w:link w:val="Tekensvoorinhoud"/>
    <w:qFormat/>
    <w:rsid w:val="00DF027C"/>
    <w:rPr>
      <w:b w:val="0"/>
    </w:rPr>
  </w:style>
  <w:style w:type="paragraph" w:customStyle="1" w:styleId="Tekstmetnadruk">
    <w:name w:val="Tekst met nadruk"/>
    <w:basedOn w:val="Standaard"/>
    <w:link w:val="Tekensvoortekstmetnadruk"/>
    <w:qFormat/>
    <w:rsid w:val="00DF027C"/>
  </w:style>
  <w:style w:type="character" w:customStyle="1" w:styleId="Tekensvoorinhoud">
    <w:name w:val="Tekens voor inhoud"/>
    <w:basedOn w:val="Standaardalinea-lettertype"/>
    <w:link w:val="Inhoud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Tekensvoortekstmetnadruk">
    <w:name w:val="Tekens voor tekst met nadruk"/>
    <w:basedOn w:val="Standaardalinea-lettertype"/>
    <w:link w:val="Tekstmetnadruk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Lijstalinea">
    <w:name w:val="List Paragraph"/>
    <w:basedOn w:val="Standaard"/>
    <w:uiPriority w:val="34"/>
    <w:unhideWhenUsed/>
    <w:qFormat/>
    <w:rsid w:val="00DA1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2486675\AppData\Roaming\Microsoft\Sjablonen\Rap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3D92C1EFD3C4987BE4CEF65D892C0D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FD4EF3E-8F7A-4E6C-9120-D7A4EAA1AF3D}"/>
      </w:docPartPr>
      <w:docPartBody>
        <w:p w:rsidR="00000000" w:rsidRDefault="00C374C7">
          <w:pPr>
            <w:pStyle w:val="73D92C1EFD3C4987BE4CEF65D892C0DC"/>
          </w:pPr>
          <w:r w:rsidRPr="00D86945">
            <w:rPr>
              <w:rStyle w:val="OndertitelChar"/>
              <w:b/>
              <w:lang w:bidi="nl-NL"/>
            </w:rPr>
            <w:fldChar w:fldCharType="begin"/>
          </w:r>
          <w:r w:rsidRPr="00D86945">
            <w:rPr>
              <w:rStyle w:val="OndertitelChar"/>
              <w:lang w:bidi="nl-NL"/>
            </w:rPr>
            <w:instrText xml:space="preserve"> DATE  \@ "MMMM d"  \* MERGEFORMAT </w:instrText>
          </w:r>
          <w:r w:rsidRPr="00D86945">
            <w:rPr>
              <w:rStyle w:val="OndertitelChar"/>
              <w:b/>
              <w:lang w:bidi="nl-NL"/>
            </w:rPr>
            <w:fldChar w:fldCharType="separate"/>
          </w:r>
          <w:r w:rsidR="00000000">
            <w:rPr>
              <w:rStyle w:val="OndertitelChar"/>
              <w:lang w:bidi="nl-NL"/>
            </w:rPr>
            <w:t>september 10</w:t>
          </w:r>
          <w:r w:rsidRPr="00D86945">
            <w:rPr>
              <w:rStyle w:val="OndertitelChar"/>
              <w:b/>
              <w:lang w:bidi="nl-NL"/>
            </w:rPr>
            <w:fldChar w:fldCharType="end"/>
          </w:r>
        </w:p>
      </w:docPartBody>
    </w:docPart>
    <w:docPart>
      <w:docPartPr>
        <w:name w:val="4B71D69B61D5453EB02757FBFE98A30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1E301F6-1502-4DC8-8982-4907612DAEBF}"/>
      </w:docPartPr>
      <w:docPartBody>
        <w:p w:rsidR="00000000" w:rsidRDefault="00CA09D8">
          <w:pPr>
            <w:pStyle w:val="4B71D69B61D5453EB02757FBFE98A303"/>
          </w:pPr>
          <w:r>
            <w:rPr>
              <w:lang w:bidi="nl-NL"/>
            </w:rPr>
            <w:t>BEDRIJFSNAAM</w:t>
          </w:r>
        </w:p>
      </w:docPartBody>
    </w:docPart>
    <w:docPart>
      <w:docPartPr>
        <w:name w:val="7F932C5F0BC5488BAA4327C78A5A1B2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F798E49-C3F4-45B5-9E6C-D52811CE113C}"/>
      </w:docPartPr>
      <w:docPartBody>
        <w:p w:rsidR="00000000" w:rsidRDefault="00CA09D8">
          <w:pPr>
            <w:pStyle w:val="7F932C5F0BC5488BAA4327C78A5A1B25"/>
          </w:pPr>
          <w:r>
            <w:rPr>
              <w:lang w:bidi="nl-NL"/>
            </w:rPr>
            <w:t>Uw naam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Ondertitel">
    <w:name w:val="Subtitle"/>
    <w:basedOn w:val="Standaard"/>
    <w:link w:val="Ondertitel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OndertitelChar">
    <w:name w:val="Ondertitel Char"/>
    <w:basedOn w:val="Standaardalinea-lettertype"/>
    <w:link w:val="Ondertitel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73D92C1EFD3C4987BE4CEF65D892C0DC">
    <w:name w:val="73D92C1EFD3C4987BE4CEF65D892C0DC"/>
  </w:style>
  <w:style w:type="paragraph" w:customStyle="1" w:styleId="4B71D69B61D5453EB02757FBFE98A303">
    <w:name w:val="4B71D69B61D5453EB02757FBFE98A303"/>
  </w:style>
  <w:style w:type="paragraph" w:customStyle="1" w:styleId="7F932C5F0BC5488BAA4327C78A5A1B25">
    <w:name w:val="7F932C5F0BC5488BAA4327C78A5A1B25"/>
  </w:style>
  <w:style w:type="paragraph" w:customStyle="1" w:styleId="0867F9B4DAC9479CA9EE6F40D87AAC48">
    <w:name w:val="0867F9B4DAC9479CA9EE6F40D87AAC48"/>
  </w:style>
  <w:style w:type="paragraph" w:customStyle="1" w:styleId="DCC091BDB8B948F391C3D068F47906DE">
    <w:name w:val="DCC091BDB8B948F391C3D068F47906DE"/>
  </w:style>
  <w:style w:type="paragraph" w:customStyle="1" w:styleId="97E4D66DE46C424CB6EAAC08790896F8">
    <w:name w:val="97E4D66DE46C424CB6EAAC08790896F8"/>
  </w:style>
  <w:style w:type="paragraph" w:customStyle="1" w:styleId="8B0C2B870ADD499898240A48D99D51C9">
    <w:name w:val="8B0C2B870ADD499898240A48D99D51C9"/>
  </w:style>
  <w:style w:type="paragraph" w:customStyle="1" w:styleId="9BF5B92DEAF8496FA704356865F39188">
    <w:name w:val="9BF5B92DEAF8496FA704356865F391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doNotUseLongFileNames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>Bo de Vroome
Klant: Celsie van den Heuvel </CompanyFax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44BFB71434F14293CD9AC3EE7DA40F" ma:contentTypeVersion="10" ma:contentTypeDescription="Een nieuw document maken." ma:contentTypeScope="" ma:versionID="7f049fe4cddd91e7fdf7aeae3dd66084">
  <xsd:schema xmlns:xsd="http://www.w3.org/2001/XMLSchema" xmlns:xs="http://www.w3.org/2001/XMLSchema" xmlns:p="http://schemas.microsoft.com/office/2006/metadata/properties" xmlns:ns3="ea0903fc-b497-4161-940c-edd4f55f7784" xmlns:ns4="018b24b8-03c8-4225-8744-4a6a5bc3cead" targetNamespace="http://schemas.microsoft.com/office/2006/metadata/properties" ma:root="true" ma:fieldsID="ba617d7521fb2f0c447d59f791f54127" ns3:_="" ns4:_="">
    <xsd:import namespace="ea0903fc-b497-4161-940c-edd4f55f7784"/>
    <xsd:import namespace="018b24b8-03c8-4225-8744-4a6a5bc3ce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0903fc-b497-4161-940c-edd4f55f7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8b24b8-03c8-4225-8744-4a6a5bc3cea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FC7E35-9DB5-4F5E-86CE-BC16BA0595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0903fc-b497-4161-940c-edd4f55f7784"/>
    <ds:schemaRef ds:uri="018b24b8-03c8-4225-8744-4a6a5bc3ce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E5D2D0-8EC8-4193-8E31-6466DBC18A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B9FC52C-2402-498C-9F7A-148AA10FCBC5}">
  <ds:schemaRefs>
    <ds:schemaRef ds:uri="http://schemas.microsoft.com/office/2006/metadata/properties"/>
    <ds:schemaRef ds:uri="018b24b8-03c8-4225-8744-4a6a5bc3cead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infopath/2007/PartnerControls"/>
    <ds:schemaRef ds:uri="ea0903fc-b497-4161-940c-edd4f55f7784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</Template>
  <TotalTime>60</TotalTime>
  <Pages>7</Pages>
  <Words>225</Words>
  <Characters>1240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302486675</dc:creator>
  <cp:keywords/>
  <cp:lastModifiedBy>Bo de Vroome</cp:lastModifiedBy>
  <cp:revision>2</cp:revision>
  <cp:lastPrinted>2006-08-01T17:47:00Z</cp:lastPrinted>
  <dcterms:created xsi:type="dcterms:W3CDTF">2020-09-10T11:57:00Z</dcterms:created>
  <dcterms:modified xsi:type="dcterms:W3CDTF">2020-09-10T12:58:00Z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0x010100B744BFB71434F14293CD9AC3EE7DA40F</vt:lpwstr>
  </property>
</Properties>
</file>